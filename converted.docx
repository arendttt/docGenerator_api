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A32D3" w14:textId="77777777" w:rsidR="00224516" w:rsidRPr="00371F73" w:rsidRDefault="00224516" w:rsidP="00224516">
      <w:pPr>
        <w:spacing w:line="360" w:lineRule="auto"/>
        <w:jc w:val="center"/>
        <w:rPr>
          <w:rFonts w:ascii="Palatino Linotype" w:hAnsi="Palatino Linotype"/>
          <w:b/>
        </w:rPr>
      </w:pPr>
      <w:r w:rsidRPr="00371F73">
        <w:rPr>
          <w:rFonts w:ascii="Palatino Linotype" w:hAnsi="Palatino Linotype"/>
          <w:b/>
        </w:rPr>
        <w:t xml:space="preserve">INSTRUMENTO PARTICULAR DE PROCURAÇÃO</w:t>
      </w:r>
    </w:p>
    <w:p w14:paraId="7E7C85DE" w14:textId="77777777" w:rsidR="00224516" w:rsidRPr="00371F73" w:rsidRDefault="00224516" w:rsidP="00224516">
      <w:pPr>
        <w:spacing w:line="360" w:lineRule="auto"/>
        <w:jc w:val="center"/>
        <w:rPr>
          <w:rFonts w:ascii="Palatino Linotype" w:hAnsi="Palatino Linotype"/>
          <w:b/>
        </w:rPr>
      </w:pPr>
    </w:p>
    <w:p w14:paraId="0A287EDA" w14:textId="7CC7CA90" w:rsidR="00224516" w:rsidRPr="00371F73" w:rsidRDefault="00B06788" w:rsidP="00224516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MILENA NUNES ARENDT</w:t>
      </w:r>
      <w:r w:rsidR="00D969DB">
        <w:rPr>
          <w:rFonts w:ascii="Palatino Linotype" w:hAnsi="Palatino Linotype"/>
          <w:b/>
        </w:rPr>
        <w:t xml:space="preserve"/>
      </w:r>
      <w:r>
        <w:rPr>
          <w:rFonts w:ascii="Palatino Linotype" w:hAnsi="Palatino Linotype"/>
          <w:b/>
        </w:rPr>
        <w:t xml:space="preserve"/>
      </w:r>
      <w:r w:rsidR="009941AC" w:rsidRPr="00DC2FD2">
        <w:rPr>
          <w:rFonts w:ascii="Palatino Linotype" w:hAnsi="Palatino Linotype"/>
        </w:rPr>
        <w:t xml:space="preserve">, brasileira, </w:t>
      </w:r>
      <w:r>
        <w:rPr>
          <w:rFonts w:ascii="Palatino Linotype" w:hAnsi="Palatino Linotype"/>
        </w:rPr>
        <w:t xml:space="preserve">solteira</w:t>
      </w:r>
      <w:r w:rsidR="009941AC" w:rsidRPr="00DC2FD2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desenvolvedora de sistemas</w:t>
      </w:r>
      <w:r w:rsidR="009941AC" w:rsidRPr="00DC2FD2">
        <w:rPr>
          <w:rFonts w:ascii="Palatino Linotype" w:hAnsi="Palatino Linotype"/>
        </w:rPr>
        <w:t xml:space="preserve">, portadora da Cédula de Identidade n° </w:t>
      </w:r>
      <w:r>
        <w:rPr>
          <w:rFonts w:ascii="Palatino Linotype" w:hAnsi="Palatino Linotype"/>
        </w:rPr>
        <w:t xml:space="preserve">1114746066</w:t>
      </w:r>
      <w:r w:rsidR="009941AC" w:rsidRPr="00DC2FD2">
        <w:rPr>
          <w:rFonts w:ascii="Palatino Linotype" w:hAnsi="Palatino Linotype"/>
        </w:rPr>
        <w:t xml:space="preserve">/</w:t>
      </w:r>
      <w:r w:rsidR="009941AC">
        <w:rPr>
          <w:rFonts w:ascii="Palatino Linotype" w:hAnsi="Palatino Linotype"/>
        </w:rPr>
        <w:t xml:space="preserve">UF</w:t>
      </w:r>
      <w:r w:rsidR="009941AC" w:rsidRPr="00DC2FD2">
        <w:rPr>
          <w:rFonts w:ascii="Palatino Linotype" w:hAnsi="Palatino Linotype" w:cs="Arial"/>
          <w:shd w:val="clear" w:color="auto" w:fill="FFFFFF"/>
        </w:rPr>
        <w:t xml:space="preserve">,</w:t>
      </w:r>
      <w:r w:rsidR="009941AC">
        <w:rPr>
          <w:rFonts w:ascii="Palatino Linotype" w:hAnsi="Palatino Linotype" w:cs="Arial"/>
          <w:shd w:val="clear" w:color="auto" w:fill="FFFFFF"/>
        </w:rPr>
        <w:t xml:space="preserve"> </w:t>
      </w:r>
      <w:r w:rsidR="009941AC" w:rsidRPr="00DC2FD2">
        <w:rPr>
          <w:rFonts w:ascii="Palatino Linotype" w:hAnsi="Palatino Linotype"/>
        </w:rPr>
        <w:t xml:space="preserve">inscrita no CPF/MF sob nº </w:t>
      </w:r>
      <w:r>
        <w:rPr>
          <w:rFonts w:ascii="Palatino Linotype" w:hAnsi="Palatino Linotype"/>
        </w:rPr>
        <w:t xml:space="preserve">030.677.140-32</w:t>
      </w: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/>
      </w:r>
      <w:r w:rsidRPr="00DC2FD2">
        <w:rPr>
          <w:rFonts w:ascii="Palatino Linotype" w:hAnsi="Palatino Linotype"/>
        </w:rPr>
        <w:t xml:space="preserve">/</w:t>
      </w:r>
      <w:r w:rsidR="009941AC" w:rsidRPr="00DC2FD2">
        <w:rPr>
          <w:rFonts w:ascii="Palatino Linotype" w:hAnsi="Palatino Linotype"/>
        </w:rPr>
        <w:t xml:space="preserve">, residente e domiciliada na</w:t>
      </w:r>
      <w:r>
        <w:rPr>
          <w:rFonts w:ascii="Palatino Linotype" w:hAnsi="Palatino Linotype"/>
        </w:rPr>
        <w:t xml:space="preserve"> </w:t>
        <w:t xml:space="preserve">Av. Venâncio Aires</w:t>
        <w:t xml:space="preserve">, </w:t>
        <w:t xml:space="preserve">1693</w:t>
        <w:t xml:space="preserve">, </w:t>
        <w:t xml:space="preserve">Centro</w:t>
        <w:t xml:space="preserve">, na cidade de </w:t>
        <w:t xml:space="preserve">Sâo Marcos</w:t>
        <w:t xml:space="preserve">, </w:t>
        <w:t xml:space="preserve">Rio Grande do Sul</w:t>
        <w:t xml:space="preserve">, CEP: </w:t>
        <w:t xml:space="preserve">95.190-000</w:t>
      </w:r>
      <w:r w:rsidR="00986D0C" w:rsidRPr="00986D0C">
        <w:rPr>
          <w:rFonts w:ascii="Palatino Linotype" w:hAnsi="Palatino Linotype"/>
        </w:rPr>
        <w:t xml:space="preserve"/>
      </w:r>
      <w:r w:rsidR="00986D0C" w:rsidRPr="00986D0C"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/>
      </w:r>
      <w:r w:rsidR="005A3189">
        <w:rPr>
          <w:rFonts w:ascii="Palatino Linotype" w:hAnsi="Palatino Linotype"/>
        </w:rPr>
        <w:t xml:space="preserve">,</w:t>
      </w:r>
      <w:r w:rsidR="00224516" w:rsidRPr="00371F73">
        <w:rPr>
          <w:rFonts w:ascii="Palatino Linotype" w:hAnsi="Palatino Linotype"/>
          <w:color w:val="000000"/>
        </w:rPr>
        <w:t xml:space="preserve"> </w:t>
      </w:r>
      <w:r w:rsidR="00224516" w:rsidRPr="00371F73">
        <w:rPr>
          <w:rFonts w:ascii="Palatino Linotype" w:hAnsi="Palatino Linotype"/>
          <w:b/>
          <w:bCs/>
        </w:rPr>
        <w:t xml:space="preserve">NOMEIA e CONSTITUI </w:t>
      </w:r>
      <w:r w:rsidR="00224516" w:rsidRPr="00371F73">
        <w:rPr>
          <w:rFonts w:ascii="Palatino Linotype" w:hAnsi="Palatino Linotype"/>
        </w:rPr>
        <w:t xml:space="preserve">s</w:t>
      </w:r>
      <w:r w:rsidR="00985DB5">
        <w:rPr>
          <w:rFonts w:ascii="Palatino Linotype" w:hAnsi="Palatino Linotype"/>
        </w:rPr>
        <w:t xml:space="preserve">e</w:t>
      </w:r>
      <w:r w:rsidR="00224516" w:rsidRPr="00371F73">
        <w:rPr>
          <w:rFonts w:ascii="Palatino Linotype" w:hAnsi="Palatino Linotype"/>
        </w:rPr>
        <w:t xml:space="preserve">u</w:t>
      </w:r>
      <w:r w:rsidR="00985DB5">
        <w:rPr>
          <w:rFonts w:ascii="Palatino Linotype" w:hAnsi="Palatino Linotype"/>
        </w:rPr>
        <w:t xml:space="preserve">s</w:t>
      </w:r>
      <w:r w:rsidR="00224516" w:rsidRPr="00371F73">
        <w:rPr>
          <w:rFonts w:ascii="Palatino Linotype" w:hAnsi="Palatino Linotype"/>
        </w:rPr>
        <w:t xml:space="preserve"> bastante procurador</w:t>
      </w:r>
      <w:r w:rsidR="00985DB5">
        <w:rPr>
          <w:rFonts w:ascii="Palatino Linotype" w:hAnsi="Palatino Linotype"/>
        </w:rPr>
        <w:t xml:space="preserve">es</w:t>
      </w:r>
      <w:r w:rsidR="00224516" w:rsidRPr="00371F73">
        <w:rPr>
          <w:rFonts w:ascii="Palatino Linotype" w:hAnsi="Palatino Linotype"/>
        </w:rPr>
        <w:t xml:space="preserve">:</w:t>
      </w:r>
      <w:r w:rsidR="00224516" w:rsidRPr="00371F73">
        <w:rPr>
          <w:rFonts w:ascii="Palatino Linotype" w:hAnsi="Palatino Linotype"/>
          <w:b/>
          <w:bCs/>
        </w:rPr>
        <w:t xml:space="preserve"> </w:t>
      </w:r>
      <w:r w:rsidR="004A145B" w:rsidRPr="004A145B">
        <w:rPr>
          <w:rStyle w:val="Forte"/>
          <w:rFonts w:ascii="Palatino Linotype" w:hAnsi="Palatino Linotype"/>
        </w:rPr>
        <w:t xml:space="preserve">CLÁUDIA LOHANY NUNES DA CONCEIÇÃO SILVA, </w:t>
      </w:r>
      <w:r w:rsidR="004A145B" w:rsidRPr="004A145B">
        <w:rPr>
          <w:rStyle w:val="Forte"/>
          <w:rFonts w:ascii="Palatino Linotype" w:hAnsi="Palatino Linotype"/>
          <w:b w:val="0"/>
        </w:rPr>
        <w:t xml:space="preserve">brasileira, solteira, advogada OAB/TO nº 7881, portadora da Cédula de Identidade sob nº 8111856971-SSP/RS e inscrita no CPF/MF sob nº 014.906.231-16</w:t>
      </w:r>
      <w:r w:rsidR="00C958C1">
        <w:rPr>
          <w:rStyle w:val="Forte"/>
          <w:rFonts w:ascii="Palatino Linotype" w:hAnsi="Palatino Linotype"/>
          <w:b w:val="0"/>
        </w:rPr>
        <w:t xml:space="preserve">;</w:t>
      </w:r>
      <w:r w:rsidR="00C958C1">
        <w:rPr>
          <w:rFonts w:ascii="Palatino Linotype" w:hAnsi="Palatino Linotype"/>
        </w:rPr>
        <w:t xml:space="preserve"> e,</w:t>
      </w:r>
      <w:r w:rsidR="00985DB5">
        <w:rPr>
          <w:rFonts w:ascii="Palatino Linotype" w:hAnsi="Palatino Linotype"/>
        </w:rPr>
        <w:t xml:space="preserve"> </w:t>
      </w:r>
      <w:r w:rsidR="00985DB5">
        <w:rPr>
          <w:rFonts w:ascii="Palatino Linotype" w:hAnsi="Palatino Linotype"/>
          <w:b/>
          <w:bCs/>
        </w:rPr>
        <w:t xml:space="preserve">BRUNO HENRIQUE CASTILHOS LOPES</w:t>
      </w:r>
      <w:r w:rsidR="00985DB5" w:rsidRPr="004A145B">
        <w:rPr>
          <w:rStyle w:val="Forte"/>
          <w:rFonts w:ascii="Palatino Linotype" w:hAnsi="Palatino Linotype"/>
        </w:rPr>
        <w:t xml:space="preserve">, 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brasileir</w:t>
      </w:r>
      <w:r w:rsidR="00985DB5">
        <w:rPr>
          <w:rStyle w:val="Forte"/>
          <w:rFonts w:ascii="Palatino Linotype" w:hAnsi="Palatino Linotype"/>
          <w:b w:val="0"/>
        </w:rPr>
        <w:t xml:space="preserve">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, solteir</w:t>
      </w:r>
      <w:r w:rsidR="00985DB5">
        <w:rPr>
          <w:rStyle w:val="Forte"/>
          <w:rFonts w:ascii="Palatino Linotype" w:hAnsi="Palatino Linotype"/>
          <w:b w:val="0"/>
        </w:rPr>
        <w:t xml:space="preserve">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, advogad</w:t>
      </w:r>
      <w:r w:rsidR="00985DB5">
        <w:rPr>
          <w:rStyle w:val="Forte"/>
          <w:rFonts w:ascii="Palatino Linotype" w:hAnsi="Palatino Linotype"/>
          <w:b w:val="0"/>
        </w:rPr>
        <w:t xml:space="preserve">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 OAB/TO nº </w:t>
      </w:r>
      <w:r w:rsidR="00985DB5">
        <w:rPr>
          <w:rStyle w:val="Forte"/>
          <w:rFonts w:ascii="Palatino Linotype" w:hAnsi="Palatino Linotype"/>
          <w:b w:val="0"/>
        </w:rPr>
        <w:t xml:space="preserve">10.094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, portador da Cédula de Identidade sob nº </w:t>
      </w:r>
      <w:r w:rsidR="00985DB5">
        <w:rPr>
          <w:rStyle w:val="Forte"/>
          <w:rFonts w:ascii="Palatino Linotype" w:hAnsi="Palatino Linotype"/>
          <w:b w:val="0"/>
        </w:rPr>
        <w:t xml:space="preserve">2093818141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-SSP/RS e inscrit</w:t>
      </w:r>
      <w:r w:rsidR="00985DB5">
        <w:rPr>
          <w:rStyle w:val="Forte"/>
          <w:rFonts w:ascii="Palatino Linotype" w:hAnsi="Palatino Linotype"/>
          <w:b w:val="0"/>
        </w:rPr>
        <w:t xml:space="preserve">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 no CPF/MF sob nº </w:t>
      </w:r>
      <w:r w:rsidR="00985DB5">
        <w:rPr>
          <w:rStyle w:val="Forte"/>
          <w:rFonts w:ascii="Palatino Linotype" w:hAnsi="Palatino Linotype"/>
          <w:b w:val="0"/>
        </w:rPr>
        <w:t xml:space="preserve">006.673.700-13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, </w:t>
      </w:r>
      <w:r w:rsidR="00C958C1">
        <w:rPr>
          <w:rStyle w:val="Forte"/>
          <w:rFonts w:ascii="Palatino Linotype" w:hAnsi="Palatino Linotype"/>
          <w:b w:val="0"/>
        </w:rPr>
        <w:t xml:space="preserve">ambos com escritório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 profissional sito na </w:t>
      </w:r>
      <w:r w:rsidR="00985DB5">
        <w:rPr>
          <w:rFonts w:ascii="Palatino Linotype" w:hAnsi="Palatino Linotype"/>
        </w:rPr>
        <w:t xml:space="preserve">Quadra </w:t>
      </w:r>
      <w:r w:rsidR="00C958C1">
        <w:rPr>
          <w:rFonts w:ascii="Palatino Linotype" w:hAnsi="Palatino Linotype"/>
        </w:rPr>
        <w:t xml:space="preserve">ACSU SO 20, Avenida Joaquim Teotônio Segurado, Conjunto 01, Lote 15, Edifício Urban Futuro, Sala 901</w:t>
      </w:r>
      <w:r w:rsidR="00985DB5">
        <w:rPr>
          <w:rFonts w:ascii="Palatino Linotype" w:hAnsi="Palatino Linotype"/>
        </w:rPr>
        <w:t xml:space="preserve">, Plano Diretor Sul, nesta cidade de Palmas, Estado do Tocantins - CEP: 770</w:t>
      </w:r>
      <w:r w:rsidR="00C958C1">
        <w:rPr>
          <w:rFonts w:ascii="Palatino Linotype" w:hAnsi="Palatino Linotype"/>
        </w:rPr>
        <w:t xml:space="preserve">15</w:t>
      </w:r>
      <w:r w:rsidR="00985DB5">
        <w:rPr>
          <w:rFonts w:ascii="Palatino Linotype" w:hAnsi="Palatino Linotype"/>
        </w:rPr>
        <w:t xml:space="preserve">-</w:t>
      </w:r>
      <w:r w:rsidR="00C958C1">
        <w:rPr>
          <w:rFonts w:ascii="Palatino Linotype" w:hAnsi="Palatino Linotype"/>
        </w:rPr>
        <w:t xml:space="preserve">200</w:t>
      </w:r>
      <w:r w:rsidR="00224516" w:rsidRPr="00371F73">
        <w:rPr>
          <w:rStyle w:val="Forte"/>
          <w:rFonts w:ascii="Palatino Linotype" w:hAnsi="Palatino Linotype"/>
          <w:b w:val="0"/>
          <w:color w:val="000000"/>
        </w:rPr>
        <w:t xml:space="preserve">,</w:t>
      </w:r>
      <w:r w:rsidR="00224516" w:rsidRPr="00371F73">
        <w:rPr>
          <w:rFonts w:ascii="Palatino Linotype" w:hAnsi="Palatino Linotype"/>
        </w:rPr>
        <w:t xml:space="preserve"> a quem confere amplos e gerais poderes para o foro em geral, com cláusulas “</w:t>
      </w:r>
      <w:r w:rsidR="00224516" w:rsidRPr="00371F73">
        <w:rPr>
          <w:rFonts w:ascii="Palatino Linotype" w:hAnsi="Palatino Linotype"/>
          <w:i/>
        </w:rPr>
        <w:t xml:space="preserve">AD JUDICIA ET EXTRA</w:t>
      </w:r>
      <w:r w:rsidR="00224516" w:rsidRPr="00371F73">
        <w:rPr>
          <w:rFonts w:ascii="Palatino Linotype" w:hAnsi="Palatino Linotype"/>
        </w:rPr>
        <w:t xml:space="preserve">”, segundo o disposto no artigo 105 do Código de Processo Civil,</w:t>
      </w:r>
      <w:r w:rsidR="00224516" w:rsidRPr="00371F73">
        <w:rPr>
          <w:rFonts w:ascii="Palatino Linotype" w:hAnsi="Palatino Linotype"/>
          <w:i/>
        </w:rPr>
        <w:t xml:space="preserve"> </w:t>
      </w:r>
      <w:r w:rsidR="00224516" w:rsidRPr="00371F73">
        <w:rPr>
          <w:rFonts w:ascii="Palatino Linotype" w:hAnsi="Palatino Linotype"/>
        </w:rPr>
        <w:t xml:space="preserve">podendo propor, portanto, contra com quem de direito as ações competentes e defender, nas contrárias, em qualquer juízo, instância, tribunal ou esfera administrativa, seguindo umas e outras até final da decisão, arrolar, inquirir, contraditar e recusar testemunhas, produzir provas, arrazoar processos, requerer vistas dos mesmos, concordar com cálculos, custas e contas processuais, receber documentos de toda ordem, propor e contestar procedimentos e/ou ações, transigir, desistir, receber, dar quitação, intentar de novo, firmar compromisso, interpor defesas </w:t>
      </w:r>
      <w:r w:rsidR="00224516" w:rsidRPr="00371F73">
        <w:rPr>
          <w:rFonts w:ascii="Palatino Linotype" w:hAnsi="Palatino Linotype"/>
        </w:rPr>
        <w:lastRenderedPageBreak/>
        <w:t xml:space="preserve">e recursos ou responder aqueles que forem interpostos contra o (s) outorgante (s), requerer e assinar o que for mister, além de representá-lo (s) em audiência, efetuar levantamento de alvarás, requerer laudos, avaliações e perícias, bem como arguir suspensão, suspeição, falsidade e exceção, fazer acordo, confessar, renunciar, impugnar, </w:t>
      </w:r>
      <w:r w:rsidR="00224516" w:rsidRPr="00371F73">
        <w:rPr>
          <w:rFonts w:ascii="Palatino Linotype" w:hAnsi="Palatino Linotype"/>
          <w:color w:val="000000"/>
        </w:rPr>
        <w:t xml:space="preserve">pedir a justiça gratuita, assinar declaração de hipossuficiência, </w:t>
      </w:r>
      <w:r w:rsidR="00224516" w:rsidRPr="00371F73">
        <w:rPr>
          <w:rFonts w:ascii="Palatino Linotype" w:hAnsi="Palatino Linotype"/>
        </w:rPr>
        <w:t xml:space="preserve">solicitar quaisquer documentos perante repartição pública e órgãos da administração pública, direta ou indireta, federal, estadual e municipal, autarquia ou entidade paraestatal, cartórios, tabelionatos e/ou empresas privadas, podendo substabelecer a presente com ou sem reserva de poderes se assim lhe convier, dando tudo por bom, firme e valioso, praticando, enfim, todos os atos necessários ao pleno desempenho do presente mandato, podendo agir em conjunto ou separadamente, independente da ordem de nomeação e substabelecer os poderes no todo ou em parte, a um ou mais procuradores. </w:t>
      </w:r>
    </w:p>
    <w:p w14:paraId="4E972592" w14:textId="77777777" w:rsidR="00224516" w:rsidRPr="00371F73" w:rsidRDefault="00224516" w:rsidP="00224516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</w:rPr>
      </w:pPr>
    </w:p>
    <w:p w14:paraId="17892A9B" w14:textId="41A2B9C3" w:rsidR="00224516" w:rsidRPr="00371F73" w:rsidRDefault="00C958C1" w:rsidP="00224516">
      <w:pPr>
        <w:autoSpaceDE w:val="0"/>
        <w:autoSpaceDN w:val="0"/>
        <w:adjustRightInd w:val="0"/>
        <w:jc w:val="righ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Palmas, Estado do</w:t>
      </w:r>
      <w:r w:rsidR="00224516" w:rsidRPr="00371F73">
        <w:rPr>
          <w:rFonts w:ascii="Palatino Linotype" w:hAnsi="Palatino Linotype"/>
        </w:rPr>
        <w:t xml:space="preserve"> T</w:t>
      </w:r>
      <w:r>
        <w:rPr>
          <w:rFonts w:ascii="Palatino Linotype" w:hAnsi="Palatino Linotype"/>
        </w:rPr>
        <w:t xml:space="preserve">ocantins</w:t>
      </w:r>
      <w:r w:rsidR="00224516" w:rsidRPr="00371F73">
        <w:rPr>
          <w:rFonts w:ascii="Palatino Linotype" w:hAnsi="Palatino Linotype"/>
        </w:rPr>
        <w:t xml:space="preserve">, </w:t>
      </w:r>
      <w:r w:rsidR="000557F9">
        <w:rPr>
          <w:rFonts w:ascii="Palatino Linotype" w:hAnsi="Palatino Linotype"/>
        </w:rPr>
        <w:fldChar w:fldCharType="begin"/>
      </w:r>
      <w:r w:rsidR="009941AC">
        <w:rPr>
          <w:rFonts w:ascii="Palatino Linotype" w:hAnsi="Palatino Linotype"/>
        </w:rPr>
        <w:instrText xml:space="preserve"> DATE  \@ "d' de 'MMMM' de 'yyyy"  \* MERGEFORMAT </w:instrText>
      </w:r>
      <w:r w:rsidR="000557F9">
        <w:rPr>
          <w:rFonts w:ascii="Palatino Linotype" w:hAnsi="Palatino Linotype"/>
        </w:rPr>
        <w:fldChar w:fldCharType="separate"/>
      </w:r>
      <w:r w:rsidR="00B06788">
        <w:rPr>
          <w:rFonts w:ascii="Palatino Linotype" w:hAnsi="Palatino Linotype"/>
          <w:noProof/>
        </w:rPr>
        <w:t xml:space="preserve">7 de maio de 2024</w:t>
      </w:r>
      <w:r w:rsidR="000557F9">
        <w:rPr>
          <w:rFonts w:ascii="Palatino Linotype" w:hAnsi="Palatino Linotype"/>
        </w:rPr>
        <w:fldChar w:fldCharType="end"/>
      </w:r>
      <w:r w:rsidR="00224516" w:rsidRPr="00371F73">
        <w:rPr>
          <w:rFonts w:ascii="Palatino Linotype" w:hAnsi="Palatino Linotype"/>
        </w:rPr>
        <w:t xml:space="preserve">.</w:t>
      </w:r>
    </w:p>
    <w:p w14:paraId="04344A9D" w14:textId="77777777" w:rsidR="00224516" w:rsidRDefault="00224516" w:rsidP="00224516">
      <w:pPr>
        <w:autoSpaceDE w:val="0"/>
        <w:autoSpaceDN w:val="0"/>
        <w:adjustRightInd w:val="0"/>
        <w:ind w:left="4963"/>
        <w:rPr>
          <w:rFonts w:ascii="Palatino Linotype" w:hAnsi="Palatino Linotype"/>
        </w:rPr>
      </w:pPr>
    </w:p>
    <w:p w14:paraId="651F1564" w14:textId="77777777" w:rsidR="00C958C1" w:rsidRDefault="00C958C1" w:rsidP="00224516">
      <w:pPr>
        <w:autoSpaceDE w:val="0"/>
        <w:autoSpaceDN w:val="0"/>
        <w:adjustRightInd w:val="0"/>
        <w:ind w:left="4963"/>
        <w:rPr>
          <w:rFonts w:ascii="Palatino Linotype" w:hAnsi="Palatino Linotype"/>
        </w:rPr>
      </w:pPr>
    </w:p>
    <w:p w14:paraId="74848B8B" w14:textId="77777777" w:rsidR="00C958C1" w:rsidRPr="00371F73" w:rsidRDefault="00C958C1" w:rsidP="00224516">
      <w:pPr>
        <w:autoSpaceDE w:val="0"/>
        <w:autoSpaceDN w:val="0"/>
        <w:adjustRightInd w:val="0"/>
        <w:ind w:left="4963"/>
        <w:rPr>
          <w:rFonts w:ascii="Palatino Linotype" w:hAnsi="Palatino Linotype"/>
        </w:rPr>
      </w:pPr>
    </w:p>
    <w:p w14:paraId="1BEA5B1E" w14:textId="77777777" w:rsidR="00224516" w:rsidRPr="00371F73" w:rsidRDefault="00224516" w:rsidP="009941AC">
      <w:pPr>
        <w:tabs>
          <w:tab w:val="left" w:pos="1134"/>
        </w:tabs>
        <w:jc w:val="center"/>
        <w:rPr>
          <w:rFonts w:ascii="Palatino Linotype" w:hAnsi="Palatino Linotype"/>
          <w:b/>
        </w:rPr>
      </w:pPr>
      <w:r w:rsidRPr="00371F73">
        <w:rPr>
          <w:rFonts w:ascii="Palatino Linotype" w:hAnsi="Palatino Linotype"/>
        </w:rPr>
        <w:t xml:space="preserve">________________________________</w:t>
      </w:r>
    </w:p>
    <w:p w14:paraId="08B65F0D" w14:textId="0ACA012D" w:rsidR="00224516" w:rsidRPr="00B06788" w:rsidRDefault="00B06788" w:rsidP="00B06788">
      <w:pPr>
        <w:tabs>
          <w:tab w:val="left" w:pos="1134"/>
        </w:tabs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MILENA NUNES ARENDT</w:t>
      </w:r>
      <w:r w:rsidR="00D969DB">
        <w:rPr>
          <w:rFonts w:ascii="Palatino Linotype" w:hAnsi="Palatino Linotype"/>
          <w:b/>
        </w:rPr>
        <w:t xml:space="preserve"/>
      </w:r>
      <w:r>
        <w:rPr>
          <w:rFonts w:ascii="Palatino Linotype" w:hAnsi="Palatino Linotype"/>
          <w:b/>
        </w:rPr>
        <w:t xml:space="preserve"/>
      </w:r>
    </w:p>
    <w:sectPr w:rsidR="00224516" w:rsidRPr="00B06788" w:rsidSect="009B66D8">
      <w:headerReference w:type="even" r:id="rId8"/>
      <w:headerReference w:type="default" r:id="rId9"/>
      <w:headerReference w:type="first" r:id="rId10"/>
      <w:pgSz w:w="11906" w:h="16838" w:code="9"/>
      <w:pgMar w:top="3119" w:right="1134" w:bottom="2269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8D16D" w14:textId="77777777" w:rsidR="009B66D8" w:rsidRDefault="009B66D8">
      <w:r>
        <w:separator/>
      </w:r>
    </w:p>
  </w:endnote>
  <w:endnote w:type="continuationSeparator" w:id="0">
    <w:p w14:paraId="3F6CA752" w14:textId="77777777" w:rsidR="009B66D8" w:rsidRDefault="009B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OldStyle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F207F" w14:textId="77777777" w:rsidR="009B66D8" w:rsidRDefault="009B66D8">
      <w:r>
        <w:separator/>
      </w:r>
    </w:p>
  </w:footnote>
  <w:footnote w:type="continuationSeparator" w:id="0">
    <w:p w14:paraId="26A3A815" w14:textId="77777777" w:rsidR="009B66D8" w:rsidRDefault="009B6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999C2" w14:textId="77777777" w:rsidR="000557F9" w:rsidRDefault="00000000">
    <w:r>
      <w:rPr>
        <w:noProof/>
      </w:rPr>
      <w:pict w14:anchorId="359BF8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" o:spid="_x0000_s1026" type="#_x0000_t75" style="position:absolute;margin-left:0;margin-top:0;width:595.2pt;height:842.4pt;z-index:-251658752;mso-position-horizontal:center;mso-position-horizontal-relative:margin;mso-position-vertical:center;mso-position-vertical-relative:margin" o:allowincell="f">
          <v:imagedata r:id="rId1" o:title="ADVOCACIA-TIMBRADO-V2_page-0001"/>
          <w10:wrap anchorx="margin" anchory="margin"/>
        </v:shape>
      </w:pict>
    </w:r>
    <w:r w:rsidR="005355D6"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56849" w14:textId="77777777" w:rsidR="007038F0" w:rsidRPr="008111ED" w:rsidRDefault="00000000" w:rsidP="008111ED">
    <w:pPr>
      <w:pStyle w:val="Cabealho"/>
      <w:jc w:val="center"/>
    </w:pPr>
    <w:r>
      <w:rPr>
        <w:noProof/>
      </w:rPr>
      <w:pict w14:anchorId="3B96C1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2" o:spid="_x0000_s1027" type="#_x0000_t75" style="position:absolute;left:0;text-align:left;margin-left:-85.2pt;margin-top:-154.85pt;width:595.2pt;height:842.4pt;z-index:-251657728;mso-position-horizontal-relative:margin;mso-position-vertical-relative:margin" o:allowincell="f">
          <v:imagedata r:id="rId1" o:title="ADVOCACIA-TIMBRADO-V2_page-0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C539" w14:textId="77777777" w:rsidR="00C958C1" w:rsidRDefault="00000000">
    <w:pPr>
      <w:pStyle w:val="Cabealho"/>
    </w:pPr>
    <w:r>
      <w:rPr>
        <w:noProof/>
      </w:rPr>
      <w:pict w14:anchorId="21815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3" o:spid="_x0000_s1025" type="#_x0000_t75" style="position:absolute;margin-left:0;margin-top:0;width:595.2pt;height:842.4pt;z-index:-251659776;mso-position-horizontal:center;mso-position-horizontal-relative:margin;mso-position-vertical:center;mso-position-vertical-relative:margin" o:allowincell="f">
          <v:imagedata r:id="rId1" o:title="ADVOCACIA-TIMBRADO-V2_page-00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406"/>
    <w:multiLevelType w:val="hybridMultilevel"/>
    <w:tmpl w:val="158AAE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1D9C"/>
    <w:multiLevelType w:val="hybridMultilevel"/>
    <w:tmpl w:val="158AAE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735B"/>
    <w:multiLevelType w:val="hybridMultilevel"/>
    <w:tmpl w:val="DFCAFBE2"/>
    <w:lvl w:ilvl="0" w:tplc="BA62DFB8">
      <w:start w:val="1"/>
      <w:numFmt w:val="lowerLetter"/>
      <w:lvlText w:val="%1)"/>
      <w:lvlJc w:val="left"/>
      <w:pPr>
        <w:ind w:left="720" w:hanging="360"/>
      </w:pPr>
      <w:rPr>
        <w:rFonts w:ascii="Palatino Linotype" w:eastAsia="Calibri" w:hAnsi="Palatino Linotype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012AB"/>
    <w:multiLevelType w:val="hybridMultilevel"/>
    <w:tmpl w:val="8BCEEAA8"/>
    <w:lvl w:ilvl="0" w:tplc="AF28462E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793513A"/>
    <w:multiLevelType w:val="hybridMultilevel"/>
    <w:tmpl w:val="46A47488"/>
    <w:lvl w:ilvl="0" w:tplc="EFC26C12">
      <w:start w:val="5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063639E"/>
    <w:multiLevelType w:val="hybridMultilevel"/>
    <w:tmpl w:val="FB440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D5F38"/>
    <w:multiLevelType w:val="hybridMultilevel"/>
    <w:tmpl w:val="17DE06AE"/>
    <w:lvl w:ilvl="0" w:tplc="CA34C22E">
      <w:start w:val="6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8971416"/>
    <w:multiLevelType w:val="hybridMultilevel"/>
    <w:tmpl w:val="1AC081B2"/>
    <w:lvl w:ilvl="0" w:tplc="011CCE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703"/>
    <w:multiLevelType w:val="hybridMultilevel"/>
    <w:tmpl w:val="4126C11C"/>
    <w:lvl w:ilvl="0" w:tplc="880824FC">
      <w:start w:val="4"/>
      <w:numFmt w:val="lowerRoman"/>
      <w:lvlText w:val="(%1)"/>
      <w:lvlJc w:val="left"/>
      <w:pPr>
        <w:ind w:left="241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75" w:hanging="360"/>
      </w:pPr>
    </w:lvl>
    <w:lvl w:ilvl="2" w:tplc="0416001B" w:tentative="1">
      <w:start w:val="1"/>
      <w:numFmt w:val="lowerRoman"/>
      <w:lvlText w:val="%3."/>
      <w:lvlJc w:val="right"/>
      <w:pPr>
        <w:ind w:left="3495" w:hanging="180"/>
      </w:pPr>
    </w:lvl>
    <w:lvl w:ilvl="3" w:tplc="0416000F" w:tentative="1">
      <w:start w:val="1"/>
      <w:numFmt w:val="decimal"/>
      <w:lvlText w:val="%4."/>
      <w:lvlJc w:val="left"/>
      <w:pPr>
        <w:ind w:left="4215" w:hanging="360"/>
      </w:pPr>
    </w:lvl>
    <w:lvl w:ilvl="4" w:tplc="04160019" w:tentative="1">
      <w:start w:val="1"/>
      <w:numFmt w:val="lowerLetter"/>
      <w:lvlText w:val="%5."/>
      <w:lvlJc w:val="left"/>
      <w:pPr>
        <w:ind w:left="4935" w:hanging="360"/>
      </w:pPr>
    </w:lvl>
    <w:lvl w:ilvl="5" w:tplc="0416001B" w:tentative="1">
      <w:start w:val="1"/>
      <w:numFmt w:val="lowerRoman"/>
      <w:lvlText w:val="%6."/>
      <w:lvlJc w:val="right"/>
      <w:pPr>
        <w:ind w:left="5655" w:hanging="180"/>
      </w:pPr>
    </w:lvl>
    <w:lvl w:ilvl="6" w:tplc="0416000F" w:tentative="1">
      <w:start w:val="1"/>
      <w:numFmt w:val="decimal"/>
      <w:lvlText w:val="%7."/>
      <w:lvlJc w:val="left"/>
      <w:pPr>
        <w:ind w:left="6375" w:hanging="360"/>
      </w:pPr>
    </w:lvl>
    <w:lvl w:ilvl="7" w:tplc="04160019" w:tentative="1">
      <w:start w:val="1"/>
      <w:numFmt w:val="lowerLetter"/>
      <w:lvlText w:val="%8."/>
      <w:lvlJc w:val="left"/>
      <w:pPr>
        <w:ind w:left="7095" w:hanging="360"/>
      </w:pPr>
    </w:lvl>
    <w:lvl w:ilvl="8" w:tplc="0416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9" w15:restartNumberingAfterBreak="0">
    <w:nsid w:val="1EF30939"/>
    <w:multiLevelType w:val="hybridMultilevel"/>
    <w:tmpl w:val="C8B2F5C8"/>
    <w:lvl w:ilvl="0" w:tplc="550AB1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0711E"/>
    <w:multiLevelType w:val="hybridMultilevel"/>
    <w:tmpl w:val="69FEAFCC"/>
    <w:lvl w:ilvl="0" w:tplc="BBC89E22">
      <w:start w:val="1"/>
      <w:numFmt w:val="decimal"/>
      <w:lvlText w:val="%1)"/>
      <w:lvlJc w:val="left"/>
      <w:pPr>
        <w:ind w:left="720" w:hanging="360"/>
      </w:pPr>
      <w:rPr>
        <w:rFonts w:ascii="Palatino Linotype" w:hAnsi="Palatino Linotype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5945"/>
    <w:multiLevelType w:val="hybridMultilevel"/>
    <w:tmpl w:val="7E46D964"/>
    <w:lvl w:ilvl="0" w:tplc="9236CCF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27D01"/>
    <w:multiLevelType w:val="hybridMultilevel"/>
    <w:tmpl w:val="758846C2"/>
    <w:lvl w:ilvl="0" w:tplc="E390A7B8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75591"/>
    <w:multiLevelType w:val="hybridMultilevel"/>
    <w:tmpl w:val="EC7E5458"/>
    <w:lvl w:ilvl="0" w:tplc="1CAC687E">
      <w:start w:val="4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5F27BFD"/>
    <w:multiLevelType w:val="hybridMultilevel"/>
    <w:tmpl w:val="740C52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902E1"/>
    <w:multiLevelType w:val="hybridMultilevel"/>
    <w:tmpl w:val="7E46D964"/>
    <w:lvl w:ilvl="0" w:tplc="9236CCF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83FD6"/>
    <w:multiLevelType w:val="hybridMultilevel"/>
    <w:tmpl w:val="C49AE1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57DCC"/>
    <w:multiLevelType w:val="hybridMultilevel"/>
    <w:tmpl w:val="71BCC2D0"/>
    <w:lvl w:ilvl="0" w:tplc="3AB00020">
      <w:start w:val="1"/>
      <w:numFmt w:val="lowerLetter"/>
      <w:lvlText w:val="%1)"/>
      <w:lvlJc w:val="left"/>
      <w:pPr>
        <w:ind w:left="1068" w:hanging="360"/>
      </w:pPr>
      <w:rPr>
        <w:rFonts w:ascii="Palatino Linotype" w:eastAsia="Calibri" w:hAnsi="Palatino Linotype" w:cs="Times New Roman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16A4B92"/>
    <w:multiLevelType w:val="hybridMultilevel"/>
    <w:tmpl w:val="7D8A94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A03B3"/>
    <w:multiLevelType w:val="hybridMultilevel"/>
    <w:tmpl w:val="2C04F760"/>
    <w:lvl w:ilvl="0" w:tplc="3CACF9D0">
      <w:start w:val="1"/>
      <w:numFmt w:val="decimal"/>
      <w:lvlText w:val="%1."/>
      <w:lvlJc w:val="left"/>
      <w:pPr>
        <w:ind w:left="720" w:hanging="360"/>
      </w:pPr>
      <w:rPr>
        <w:rFonts w:cs="BookmanOldStyle,Bold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7137">
    <w:abstractNumId w:val="8"/>
  </w:num>
  <w:num w:numId="2" w16cid:durableId="569392588">
    <w:abstractNumId w:val="4"/>
  </w:num>
  <w:num w:numId="3" w16cid:durableId="2043941683">
    <w:abstractNumId w:val="6"/>
  </w:num>
  <w:num w:numId="4" w16cid:durableId="1373848935">
    <w:abstractNumId w:val="5"/>
  </w:num>
  <w:num w:numId="5" w16cid:durableId="1067919559">
    <w:abstractNumId w:val="18"/>
  </w:num>
  <w:num w:numId="6" w16cid:durableId="365568672">
    <w:abstractNumId w:val="14"/>
  </w:num>
  <w:num w:numId="7" w16cid:durableId="41096249">
    <w:abstractNumId w:val="16"/>
  </w:num>
  <w:num w:numId="8" w16cid:durableId="44645059">
    <w:abstractNumId w:val="19"/>
  </w:num>
  <w:num w:numId="9" w16cid:durableId="2133132379">
    <w:abstractNumId w:val="3"/>
  </w:num>
  <w:num w:numId="10" w16cid:durableId="1078593553">
    <w:abstractNumId w:val="17"/>
  </w:num>
  <w:num w:numId="11" w16cid:durableId="740715823">
    <w:abstractNumId w:val="2"/>
  </w:num>
  <w:num w:numId="12" w16cid:durableId="1676223995">
    <w:abstractNumId w:val="7"/>
  </w:num>
  <w:num w:numId="13" w16cid:durableId="1372460689">
    <w:abstractNumId w:val="10"/>
  </w:num>
  <w:num w:numId="14" w16cid:durableId="1665476856">
    <w:abstractNumId w:val="12"/>
  </w:num>
  <w:num w:numId="15" w16cid:durableId="1860385516">
    <w:abstractNumId w:val="13"/>
  </w:num>
  <w:num w:numId="16" w16cid:durableId="1086609681">
    <w:abstractNumId w:val="15"/>
  </w:num>
  <w:num w:numId="17" w16cid:durableId="546264860">
    <w:abstractNumId w:val="9"/>
  </w:num>
  <w:num w:numId="18" w16cid:durableId="280576429">
    <w:abstractNumId w:val="0"/>
  </w:num>
  <w:num w:numId="19" w16cid:durableId="1210993516">
    <w:abstractNumId w:val="11"/>
  </w:num>
  <w:num w:numId="20" w16cid:durableId="1004433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01"/>
    <w:rsid w:val="00002E1D"/>
    <w:rsid w:val="0000300D"/>
    <w:rsid w:val="000042E5"/>
    <w:rsid w:val="00025820"/>
    <w:rsid w:val="000262B7"/>
    <w:rsid w:val="000277E5"/>
    <w:rsid w:val="00040CB3"/>
    <w:rsid w:val="00041063"/>
    <w:rsid w:val="00051460"/>
    <w:rsid w:val="00052424"/>
    <w:rsid w:val="000557F9"/>
    <w:rsid w:val="000567AB"/>
    <w:rsid w:val="00060048"/>
    <w:rsid w:val="00060454"/>
    <w:rsid w:val="000649C7"/>
    <w:rsid w:val="00065502"/>
    <w:rsid w:val="00067A1C"/>
    <w:rsid w:val="000704D1"/>
    <w:rsid w:val="000710E7"/>
    <w:rsid w:val="00084764"/>
    <w:rsid w:val="000922EA"/>
    <w:rsid w:val="000A124C"/>
    <w:rsid w:val="000A2087"/>
    <w:rsid w:val="000A2EE2"/>
    <w:rsid w:val="000B09BC"/>
    <w:rsid w:val="000B2BF3"/>
    <w:rsid w:val="000B4170"/>
    <w:rsid w:val="000B4DEF"/>
    <w:rsid w:val="000C7D4E"/>
    <w:rsid w:val="000D4700"/>
    <w:rsid w:val="000D5C18"/>
    <w:rsid w:val="000E0568"/>
    <w:rsid w:val="000E5ABC"/>
    <w:rsid w:val="000F4FDF"/>
    <w:rsid w:val="000F5418"/>
    <w:rsid w:val="000F66D2"/>
    <w:rsid w:val="0010273E"/>
    <w:rsid w:val="00104964"/>
    <w:rsid w:val="00105068"/>
    <w:rsid w:val="00111C28"/>
    <w:rsid w:val="001140C9"/>
    <w:rsid w:val="0011637D"/>
    <w:rsid w:val="00121282"/>
    <w:rsid w:val="0013307C"/>
    <w:rsid w:val="00137267"/>
    <w:rsid w:val="00153425"/>
    <w:rsid w:val="001641C6"/>
    <w:rsid w:val="0016463A"/>
    <w:rsid w:val="00170289"/>
    <w:rsid w:val="00170D94"/>
    <w:rsid w:val="001710AE"/>
    <w:rsid w:val="0017746C"/>
    <w:rsid w:val="00181936"/>
    <w:rsid w:val="0018702B"/>
    <w:rsid w:val="00193320"/>
    <w:rsid w:val="0019350B"/>
    <w:rsid w:val="001A2F52"/>
    <w:rsid w:val="001B1A6D"/>
    <w:rsid w:val="001B466B"/>
    <w:rsid w:val="001C294F"/>
    <w:rsid w:val="001C56F6"/>
    <w:rsid w:val="001E2400"/>
    <w:rsid w:val="001E5B80"/>
    <w:rsid w:val="001F03DB"/>
    <w:rsid w:val="001F1011"/>
    <w:rsid w:val="001F5137"/>
    <w:rsid w:val="001F5B0C"/>
    <w:rsid w:val="002004BC"/>
    <w:rsid w:val="00202F68"/>
    <w:rsid w:val="0020653D"/>
    <w:rsid w:val="00210C7C"/>
    <w:rsid w:val="00220E9E"/>
    <w:rsid w:val="00223803"/>
    <w:rsid w:val="00224516"/>
    <w:rsid w:val="002319D2"/>
    <w:rsid w:val="00232232"/>
    <w:rsid w:val="00232983"/>
    <w:rsid w:val="00233950"/>
    <w:rsid w:val="002369A7"/>
    <w:rsid w:val="00241464"/>
    <w:rsid w:val="00242A02"/>
    <w:rsid w:val="00251C90"/>
    <w:rsid w:val="00254308"/>
    <w:rsid w:val="0025732D"/>
    <w:rsid w:val="002616B4"/>
    <w:rsid w:val="00281BD5"/>
    <w:rsid w:val="002879C5"/>
    <w:rsid w:val="00290A05"/>
    <w:rsid w:val="002915F9"/>
    <w:rsid w:val="002A6A82"/>
    <w:rsid w:val="002B710A"/>
    <w:rsid w:val="002B7501"/>
    <w:rsid w:val="002D3865"/>
    <w:rsid w:val="002D74FC"/>
    <w:rsid w:val="002E200E"/>
    <w:rsid w:val="002E237D"/>
    <w:rsid w:val="002E5392"/>
    <w:rsid w:val="003032E4"/>
    <w:rsid w:val="003045E5"/>
    <w:rsid w:val="00305236"/>
    <w:rsid w:val="00305CE5"/>
    <w:rsid w:val="003116D2"/>
    <w:rsid w:val="00317ACC"/>
    <w:rsid w:val="003203B9"/>
    <w:rsid w:val="00322052"/>
    <w:rsid w:val="00323C5C"/>
    <w:rsid w:val="003250C1"/>
    <w:rsid w:val="00333785"/>
    <w:rsid w:val="00337543"/>
    <w:rsid w:val="003468F5"/>
    <w:rsid w:val="0035647F"/>
    <w:rsid w:val="00371F73"/>
    <w:rsid w:val="00376F06"/>
    <w:rsid w:val="003814CB"/>
    <w:rsid w:val="00385CBC"/>
    <w:rsid w:val="00386E1E"/>
    <w:rsid w:val="00395B62"/>
    <w:rsid w:val="003B1A82"/>
    <w:rsid w:val="003B4532"/>
    <w:rsid w:val="003C0A09"/>
    <w:rsid w:val="003C301F"/>
    <w:rsid w:val="003C3925"/>
    <w:rsid w:val="003C6699"/>
    <w:rsid w:val="003C7FD3"/>
    <w:rsid w:val="003D4329"/>
    <w:rsid w:val="003E2141"/>
    <w:rsid w:val="003E2447"/>
    <w:rsid w:val="003E4277"/>
    <w:rsid w:val="003E7E88"/>
    <w:rsid w:val="003F300E"/>
    <w:rsid w:val="003F5010"/>
    <w:rsid w:val="004009A1"/>
    <w:rsid w:val="00401345"/>
    <w:rsid w:val="00404132"/>
    <w:rsid w:val="00411E4B"/>
    <w:rsid w:val="00412CD2"/>
    <w:rsid w:val="00413AA2"/>
    <w:rsid w:val="004218C7"/>
    <w:rsid w:val="00423AD0"/>
    <w:rsid w:val="0042575E"/>
    <w:rsid w:val="00441A73"/>
    <w:rsid w:val="00443437"/>
    <w:rsid w:val="00444244"/>
    <w:rsid w:val="004457A9"/>
    <w:rsid w:val="00452294"/>
    <w:rsid w:val="00472AC9"/>
    <w:rsid w:val="00474DE7"/>
    <w:rsid w:val="00476E3D"/>
    <w:rsid w:val="0047729C"/>
    <w:rsid w:val="004856E4"/>
    <w:rsid w:val="00485BB3"/>
    <w:rsid w:val="00485DFC"/>
    <w:rsid w:val="00496676"/>
    <w:rsid w:val="00496B31"/>
    <w:rsid w:val="004A145B"/>
    <w:rsid w:val="004A38D3"/>
    <w:rsid w:val="004A7EBD"/>
    <w:rsid w:val="004B1CD3"/>
    <w:rsid w:val="004B41AD"/>
    <w:rsid w:val="004B6934"/>
    <w:rsid w:val="004B7501"/>
    <w:rsid w:val="004C2766"/>
    <w:rsid w:val="004C343A"/>
    <w:rsid w:val="004C7152"/>
    <w:rsid w:val="004D3F66"/>
    <w:rsid w:val="004E1872"/>
    <w:rsid w:val="004E5F69"/>
    <w:rsid w:val="004F043E"/>
    <w:rsid w:val="004F14B3"/>
    <w:rsid w:val="004F1550"/>
    <w:rsid w:val="004F6F04"/>
    <w:rsid w:val="004F7A82"/>
    <w:rsid w:val="00501AAA"/>
    <w:rsid w:val="00502ABF"/>
    <w:rsid w:val="005050BE"/>
    <w:rsid w:val="00506463"/>
    <w:rsid w:val="00511C5F"/>
    <w:rsid w:val="005140D2"/>
    <w:rsid w:val="00516937"/>
    <w:rsid w:val="005224E0"/>
    <w:rsid w:val="00534844"/>
    <w:rsid w:val="00535500"/>
    <w:rsid w:val="005355D6"/>
    <w:rsid w:val="00537939"/>
    <w:rsid w:val="00541DD3"/>
    <w:rsid w:val="00544759"/>
    <w:rsid w:val="00545CC1"/>
    <w:rsid w:val="005550A6"/>
    <w:rsid w:val="00556CCC"/>
    <w:rsid w:val="005662CD"/>
    <w:rsid w:val="00572D1E"/>
    <w:rsid w:val="00586BE8"/>
    <w:rsid w:val="005914A2"/>
    <w:rsid w:val="0059150A"/>
    <w:rsid w:val="00592EB1"/>
    <w:rsid w:val="005948F9"/>
    <w:rsid w:val="005A2227"/>
    <w:rsid w:val="005A3189"/>
    <w:rsid w:val="005A666B"/>
    <w:rsid w:val="005B505A"/>
    <w:rsid w:val="005E5973"/>
    <w:rsid w:val="005F1826"/>
    <w:rsid w:val="005F1878"/>
    <w:rsid w:val="005F4815"/>
    <w:rsid w:val="005F7AA4"/>
    <w:rsid w:val="00601130"/>
    <w:rsid w:val="0060402A"/>
    <w:rsid w:val="00610C09"/>
    <w:rsid w:val="00625272"/>
    <w:rsid w:val="00631B03"/>
    <w:rsid w:val="00634615"/>
    <w:rsid w:val="00640395"/>
    <w:rsid w:val="006453B3"/>
    <w:rsid w:val="00646253"/>
    <w:rsid w:val="00647339"/>
    <w:rsid w:val="00650232"/>
    <w:rsid w:val="00650DBA"/>
    <w:rsid w:val="0065135B"/>
    <w:rsid w:val="0065344A"/>
    <w:rsid w:val="006612E1"/>
    <w:rsid w:val="00664E15"/>
    <w:rsid w:val="00665C21"/>
    <w:rsid w:val="006670BE"/>
    <w:rsid w:val="006732E4"/>
    <w:rsid w:val="00674034"/>
    <w:rsid w:val="00675478"/>
    <w:rsid w:val="00677D6D"/>
    <w:rsid w:val="006829F3"/>
    <w:rsid w:val="00683096"/>
    <w:rsid w:val="00685955"/>
    <w:rsid w:val="0068707E"/>
    <w:rsid w:val="00691E52"/>
    <w:rsid w:val="00695CD6"/>
    <w:rsid w:val="00696DA3"/>
    <w:rsid w:val="006B2F04"/>
    <w:rsid w:val="006C348E"/>
    <w:rsid w:val="006C492D"/>
    <w:rsid w:val="006D3C0B"/>
    <w:rsid w:val="006E1C20"/>
    <w:rsid w:val="006E6393"/>
    <w:rsid w:val="006E76A6"/>
    <w:rsid w:val="006F17B4"/>
    <w:rsid w:val="00701564"/>
    <w:rsid w:val="007024E3"/>
    <w:rsid w:val="007025D3"/>
    <w:rsid w:val="007038F0"/>
    <w:rsid w:val="00706789"/>
    <w:rsid w:val="00707477"/>
    <w:rsid w:val="00710F13"/>
    <w:rsid w:val="00711211"/>
    <w:rsid w:val="00714D7F"/>
    <w:rsid w:val="00720CE3"/>
    <w:rsid w:val="00733930"/>
    <w:rsid w:val="00734CD7"/>
    <w:rsid w:val="00735517"/>
    <w:rsid w:val="00742934"/>
    <w:rsid w:val="00744F4B"/>
    <w:rsid w:val="0074737C"/>
    <w:rsid w:val="0075099F"/>
    <w:rsid w:val="00760C1D"/>
    <w:rsid w:val="00761A4F"/>
    <w:rsid w:val="0076474D"/>
    <w:rsid w:val="007657DA"/>
    <w:rsid w:val="007704D4"/>
    <w:rsid w:val="00771B34"/>
    <w:rsid w:val="007772BA"/>
    <w:rsid w:val="00782B6E"/>
    <w:rsid w:val="00785153"/>
    <w:rsid w:val="00785D57"/>
    <w:rsid w:val="0079083B"/>
    <w:rsid w:val="007A6C21"/>
    <w:rsid w:val="007A7D2D"/>
    <w:rsid w:val="007B1FC7"/>
    <w:rsid w:val="007B422C"/>
    <w:rsid w:val="007B6726"/>
    <w:rsid w:val="007B7B69"/>
    <w:rsid w:val="007C1672"/>
    <w:rsid w:val="007D1058"/>
    <w:rsid w:val="007D1E09"/>
    <w:rsid w:val="007D31CF"/>
    <w:rsid w:val="007D48DF"/>
    <w:rsid w:val="007D4BAE"/>
    <w:rsid w:val="007D4C25"/>
    <w:rsid w:val="007D7BB3"/>
    <w:rsid w:val="007E5EC3"/>
    <w:rsid w:val="007F01D1"/>
    <w:rsid w:val="007F149B"/>
    <w:rsid w:val="007F7A9F"/>
    <w:rsid w:val="008044D9"/>
    <w:rsid w:val="008111ED"/>
    <w:rsid w:val="008114B9"/>
    <w:rsid w:val="00813F0F"/>
    <w:rsid w:val="00814295"/>
    <w:rsid w:val="00814D46"/>
    <w:rsid w:val="0081746E"/>
    <w:rsid w:val="00820499"/>
    <w:rsid w:val="00824773"/>
    <w:rsid w:val="00827256"/>
    <w:rsid w:val="008469A1"/>
    <w:rsid w:val="00847218"/>
    <w:rsid w:val="008527C2"/>
    <w:rsid w:val="00852862"/>
    <w:rsid w:val="008622BF"/>
    <w:rsid w:val="00863770"/>
    <w:rsid w:val="008674AE"/>
    <w:rsid w:val="00867DD3"/>
    <w:rsid w:val="0087096B"/>
    <w:rsid w:val="00880EBC"/>
    <w:rsid w:val="00882509"/>
    <w:rsid w:val="008A3EC4"/>
    <w:rsid w:val="008B3953"/>
    <w:rsid w:val="008B4B92"/>
    <w:rsid w:val="008C0EF2"/>
    <w:rsid w:val="008C4DCA"/>
    <w:rsid w:val="008C7B96"/>
    <w:rsid w:val="008D0DED"/>
    <w:rsid w:val="008D26D6"/>
    <w:rsid w:val="008D7E9A"/>
    <w:rsid w:val="008E0F7F"/>
    <w:rsid w:val="008E5E0E"/>
    <w:rsid w:val="008F0A7B"/>
    <w:rsid w:val="008F6A1D"/>
    <w:rsid w:val="00902664"/>
    <w:rsid w:val="00902F9C"/>
    <w:rsid w:val="00903958"/>
    <w:rsid w:val="00910596"/>
    <w:rsid w:val="00943465"/>
    <w:rsid w:val="00953D9A"/>
    <w:rsid w:val="00957755"/>
    <w:rsid w:val="00960EA0"/>
    <w:rsid w:val="00966DB1"/>
    <w:rsid w:val="00985DB5"/>
    <w:rsid w:val="00986D0C"/>
    <w:rsid w:val="009941AC"/>
    <w:rsid w:val="009A3531"/>
    <w:rsid w:val="009A651B"/>
    <w:rsid w:val="009B0112"/>
    <w:rsid w:val="009B2F5F"/>
    <w:rsid w:val="009B330D"/>
    <w:rsid w:val="009B367D"/>
    <w:rsid w:val="009B66D8"/>
    <w:rsid w:val="009B7F14"/>
    <w:rsid w:val="009C3702"/>
    <w:rsid w:val="009C4ECD"/>
    <w:rsid w:val="009C5A2D"/>
    <w:rsid w:val="009C5B76"/>
    <w:rsid w:val="009C5BBF"/>
    <w:rsid w:val="009C5FA0"/>
    <w:rsid w:val="009E2C6E"/>
    <w:rsid w:val="009E4B8D"/>
    <w:rsid w:val="009F2F11"/>
    <w:rsid w:val="009F44B6"/>
    <w:rsid w:val="00A02386"/>
    <w:rsid w:val="00A02C90"/>
    <w:rsid w:val="00A045DD"/>
    <w:rsid w:val="00A06D30"/>
    <w:rsid w:val="00A1366D"/>
    <w:rsid w:val="00A1521E"/>
    <w:rsid w:val="00A21FD9"/>
    <w:rsid w:val="00A26FC6"/>
    <w:rsid w:val="00A303CE"/>
    <w:rsid w:val="00A374D3"/>
    <w:rsid w:val="00A44773"/>
    <w:rsid w:val="00A46506"/>
    <w:rsid w:val="00A4712C"/>
    <w:rsid w:val="00A47F29"/>
    <w:rsid w:val="00A5388B"/>
    <w:rsid w:val="00A55C80"/>
    <w:rsid w:val="00A56463"/>
    <w:rsid w:val="00A57FD6"/>
    <w:rsid w:val="00A60FE7"/>
    <w:rsid w:val="00A63D47"/>
    <w:rsid w:val="00A66225"/>
    <w:rsid w:val="00A73409"/>
    <w:rsid w:val="00AA1E09"/>
    <w:rsid w:val="00AA3812"/>
    <w:rsid w:val="00AA6469"/>
    <w:rsid w:val="00AB05E3"/>
    <w:rsid w:val="00AB531E"/>
    <w:rsid w:val="00AB6398"/>
    <w:rsid w:val="00AD4D0E"/>
    <w:rsid w:val="00AD6B23"/>
    <w:rsid w:val="00AD755B"/>
    <w:rsid w:val="00AE26D4"/>
    <w:rsid w:val="00AE652B"/>
    <w:rsid w:val="00AF1F64"/>
    <w:rsid w:val="00AF361F"/>
    <w:rsid w:val="00AF500C"/>
    <w:rsid w:val="00B018B2"/>
    <w:rsid w:val="00B02CF1"/>
    <w:rsid w:val="00B06788"/>
    <w:rsid w:val="00B130DB"/>
    <w:rsid w:val="00B1314A"/>
    <w:rsid w:val="00B132C7"/>
    <w:rsid w:val="00B23228"/>
    <w:rsid w:val="00B3709B"/>
    <w:rsid w:val="00B4237D"/>
    <w:rsid w:val="00B42602"/>
    <w:rsid w:val="00B5430A"/>
    <w:rsid w:val="00B60428"/>
    <w:rsid w:val="00B6135D"/>
    <w:rsid w:val="00B67313"/>
    <w:rsid w:val="00B82BA5"/>
    <w:rsid w:val="00B843C6"/>
    <w:rsid w:val="00BA450C"/>
    <w:rsid w:val="00BB0986"/>
    <w:rsid w:val="00BB4941"/>
    <w:rsid w:val="00BC0DCC"/>
    <w:rsid w:val="00BC168D"/>
    <w:rsid w:val="00BC65BD"/>
    <w:rsid w:val="00BD13A3"/>
    <w:rsid w:val="00BD267F"/>
    <w:rsid w:val="00BD6E7D"/>
    <w:rsid w:val="00BD7B4E"/>
    <w:rsid w:val="00BE7CCB"/>
    <w:rsid w:val="00BF135F"/>
    <w:rsid w:val="00BF2506"/>
    <w:rsid w:val="00BF27D8"/>
    <w:rsid w:val="00BF629D"/>
    <w:rsid w:val="00C002EC"/>
    <w:rsid w:val="00C0110E"/>
    <w:rsid w:val="00C110CB"/>
    <w:rsid w:val="00C11F20"/>
    <w:rsid w:val="00C14FC3"/>
    <w:rsid w:val="00C16328"/>
    <w:rsid w:val="00C20557"/>
    <w:rsid w:val="00C24348"/>
    <w:rsid w:val="00C33514"/>
    <w:rsid w:val="00C37244"/>
    <w:rsid w:val="00C421AC"/>
    <w:rsid w:val="00C43A6F"/>
    <w:rsid w:val="00C52C15"/>
    <w:rsid w:val="00C5525E"/>
    <w:rsid w:val="00C63713"/>
    <w:rsid w:val="00C7136A"/>
    <w:rsid w:val="00C732E8"/>
    <w:rsid w:val="00C75BD7"/>
    <w:rsid w:val="00C81F40"/>
    <w:rsid w:val="00C84778"/>
    <w:rsid w:val="00C87EBA"/>
    <w:rsid w:val="00C9267F"/>
    <w:rsid w:val="00C941FF"/>
    <w:rsid w:val="00C958C1"/>
    <w:rsid w:val="00CA104E"/>
    <w:rsid w:val="00CA6917"/>
    <w:rsid w:val="00CC6EA4"/>
    <w:rsid w:val="00CD10D7"/>
    <w:rsid w:val="00CD202D"/>
    <w:rsid w:val="00CD48C0"/>
    <w:rsid w:val="00CE2BEB"/>
    <w:rsid w:val="00CE5B9C"/>
    <w:rsid w:val="00CE6D1D"/>
    <w:rsid w:val="00CE6E27"/>
    <w:rsid w:val="00CF75DE"/>
    <w:rsid w:val="00D07BFE"/>
    <w:rsid w:val="00D224C7"/>
    <w:rsid w:val="00D22532"/>
    <w:rsid w:val="00D24CCC"/>
    <w:rsid w:val="00D255CD"/>
    <w:rsid w:val="00D265E2"/>
    <w:rsid w:val="00D35379"/>
    <w:rsid w:val="00D37322"/>
    <w:rsid w:val="00D55C10"/>
    <w:rsid w:val="00D62DDE"/>
    <w:rsid w:val="00D63AE6"/>
    <w:rsid w:val="00D71B74"/>
    <w:rsid w:val="00D768EC"/>
    <w:rsid w:val="00D824EA"/>
    <w:rsid w:val="00D86F83"/>
    <w:rsid w:val="00D969DB"/>
    <w:rsid w:val="00DA20B0"/>
    <w:rsid w:val="00DA2C1C"/>
    <w:rsid w:val="00DA33DE"/>
    <w:rsid w:val="00DA405C"/>
    <w:rsid w:val="00DA59DC"/>
    <w:rsid w:val="00DA5F8C"/>
    <w:rsid w:val="00DA63EF"/>
    <w:rsid w:val="00DA647B"/>
    <w:rsid w:val="00DB1798"/>
    <w:rsid w:val="00DC07D7"/>
    <w:rsid w:val="00DC36E2"/>
    <w:rsid w:val="00DD575C"/>
    <w:rsid w:val="00DD6904"/>
    <w:rsid w:val="00DD7C4E"/>
    <w:rsid w:val="00DE1645"/>
    <w:rsid w:val="00DE62BF"/>
    <w:rsid w:val="00DF6FE8"/>
    <w:rsid w:val="00E00371"/>
    <w:rsid w:val="00E013A2"/>
    <w:rsid w:val="00E149FC"/>
    <w:rsid w:val="00E17859"/>
    <w:rsid w:val="00E218A4"/>
    <w:rsid w:val="00E225E9"/>
    <w:rsid w:val="00E247FE"/>
    <w:rsid w:val="00E24831"/>
    <w:rsid w:val="00E253DD"/>
    <w:rsid w:val="00E34CD2"/>
    <w:rsid w:val="00E4345C"/>
    <w:rsid w:val="00E529A8"/>
    <w:rsid w:val="00E5634E"/>
    <w:rsid w:val="00E608D0"/>
    <w:rsid w:val="00E62893"/>
    <w:rsid w:val="00E646DE"/>
    <w:rsid w:val="00E6527F"/>
    <w:rsid w:val="00E7114B"/>
    <w:rsid w:val="00E76CD4"/>
    <w:rsid w:val="00E950EB"/>
    <w:rsid w:val="00E95695"/>
    <w:rsid w:val="00E95719"/>
    <w:rsid w:val="00E96019"/>
    <w:rsid w:val="00E96935"/>
    <w:rsid w:val="00EA390C"/>
    <w:rsid w:val="00EA5DF7"/>
    <w:rsid w:val="00EA6E73"/>
    <w:rsid w:val="00EB01C0"/>
    <w:rsid w:val="00EB3A6A"/>
    <w:rsid w:val="00EC2F45"/>
    <w:rsid w:val="00ED13C2"/>
    <w:rsid w:val="00ED157F"/>
    <w:rsid w:val="00ED5D6C"/>
    <w:rsid w:val="00ED6A21"/>
    <w:rsid w:val="00EE00AA"/>
    <w:rsid w:val="00EE602E"/>
    <w:rsid w:val="00EE68CA"/>
    <w:rsid w:val="00F034C6"/>
    <w:rsid w:val="00F14ED9"/>
    <w:rsid w:val="00F14F85"/>
    <w:rsid w:val="00F24FC8"/>
    <w:rsid w:val="00F4169C"/>
    <w:rsid w:val="00F41EDA"/>
    <w:rsid w:val="00F46E03"/>
    <w:rsid w:val="00F76ACD"/>
    <w:rsid w:val="00F83365"/>
    <w:rsid w:val="00F93C48"/>
    <w:rsid w:val="00F952BD"/>
    <w:rsid w:val="00FA0635"/>
    <w:rsid w:val="00FA167D"/>
    <w:rsid w:val="00FB1B5C"/>
    <w:rsid w:val="00FB70EF"/>
    <w:rsid w:val="00FB77E0"/>
    <w:rsid w:val="00FB79CD"/>
    <w:rsid w:val="00FC3D96"/>
    <w:rsid w:val="00FC490F"/>
    <w:rsid w:val="00FC5301"/>
    <w:rsid w:val="00FC5E80"/>
    <w:rsid w:val="00FD2F70"/>
    <w:rsid w:val="00FD5BCE"/>
    <w:rsid w:val="00FE1637"/>
    <w:rsid w:val="00FE1DC4"/>
    <w:rsid w:val="00FE1E46"/>
    <w:rsid w:val="00FF4B45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5A9F45"/>
  <w15:chartTrackingRefBased/>
  <w15:docId w15:val="{BBA20DD8-7FBD-46EF-A890-93256604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1564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550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5550A6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251C9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qFormat/>
    <w:rsid w:val="00251C90"/>
    <w:rPr>
      <w:b/>
      <w:bCs/>
    </w:rPr>
  </w:style>
  <w:style w:type="paragraph" w:styleId="Corpodetexto">
    <w:name w:val="Body Text"/>
    <w:basedOn w:val="Normal"/>
    <w:rsid w:val="00251C90"/>
    <w:pPr>
      <w:jc w:val="center"/>
    </w:pPr>
    <w:rPr>
      <w:rFonts w:ascii="Courier New" w:hAnsi="Courier New" w:cs="Courier New"/>
      <w:sz w:val="20"/>
    </w:rPr>
  </w:style>
  <w:style w:type="paragraph" w:styleId="Corpodetexto3">
    <w:name w:val="Body Text 3"/>
    <w:basedOn w:val="Normal"/>
    <w:link w:val="Corpodetexto3Char"/>
    <w:rsid w:val="00251C90"/>
    <w:pPr>
      <w:spacing w:after="120"/>
    </w:pPr>
    <w:rPr>
      <w:sz w:val="16"/>
      <w:szCs w:val="16"/>
    </w:rPr>
  </w:style>
  <w:style w:type="character" w:styleId="Nmerodepgina">
    <w:name w:val="page number"/>
    <w:basedOn w:val="Fontepargpadro"/>
    <w:rsid w:val="00F93C48"/>
  </w:style>
  <w:style w:type="character" w:styleId="Hyperlink">
    <w:name w:val="Hyperlink"/>
    <w:uiPriority w:val="99"/>
    <w:rsid w:val="00F93C48"/>
    <w:rPr>
      <w:color w:val="0000FF"/>
      <w:u w:val="single"/>
    </w:rPr>
  </w:style>
  <w:style w:type="paragraph" w:styleId="Corpodetexto2">
    <w:name w:val="Body Text 2"/>
    <w:basedOn w:val="Normal"/>
    <w:rsid w:val="00701564"/>
    <w:pPr>
      <w:spacing w:after="120" w:line="480" w:lineRule="auto"/>
    </w:pPr>
  </w:style>
  <w:style w:type="character" w:styleId="Refdenotaderodap">
    <w:name w:val="footnote reference"/>
    <w:rsid w:val="00701564"/>
    <w:rPr>
      <w:vertAlign w:val="superscript"/>
    </w:rPr>
  </w:style>
  <w:style w:type="paragraph" w:styleId="Recuodecorpodetexto3">
    <w:name w:val="Body Text Indent 3"/>
    <w:basedOn w:val="Normal"/>
    <w:rsid w:val="00701564"/>
    <w:pPr>
      <w:spacing w:after="120"/>
      <w:ind w:left="283"/>
    </w:pPr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ED157F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ED157F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7F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ighlighton">
    <w:name w:val="highlighton"/>
    <w:rsid w:val="00ED157F"/>
  </w:style>
  <w:style w:type="character" w:customStyle="1" w:styleId="highlight">
    <w:name w:val="highlight"/>
    <w:rsid w:val="00ED157F"/>
  </w:style>
  <w:style w:type="paragraph" w:customStyle="1" w:styleId="Standard">
    <w:name w:val="Standard"/>
    <w:rsid w:val="00ED157F"/>
    <w:pPr>
      <w:widowControl w:val="0"/>
      <w:suppressAutoHyphens/>
      <w:autoSpaceDN w:val="0"/>
      <w:textAlignment w:val="baseline"/>
    </w:pPr>
    <w:rPr>
      <w:rFonts w:ascii="Nimbus Roman No9 L" w:eastAsia="DejaVu Sans" w:hAnsi="Nimbus Roman No9 L" w:cs="DejaVu Sans"/>
      <w:kern w:val="3"/>
      <w:sz w:val="24"/>
      <w:szCs w:val="24"/>
    </w:rPr>
  </w:style>
  <w:style w:type="character" w:customStyle="1" w:styleId="apple-converted-space">
    <w:name w:val="apple-converted-space"/>
    <w:rsid w:val="00ED157F"/>
  </w:style>
  <w:style w:type="paragraph" w:customStyle="1" w:styleId="te">
    <w:name w:val="te"/>
    <w:basedOn w:val="Normal"/>
    <w:rsid w:val="00ED157F"/>
    <w:pPr>
      <w:spacing w:before="100" w:beforeAutospacing="1" w:after="100" w:afterAutospacing="1"/>
    </w:pPr>
  </w:style>
  <w:style w:type="paragraph" w:customStyle="1" w:styleId="ecxementa-ttulo">
    <w:name w:val="ecxementa-ttulo"/>
    <w:basedOn w:val="Normal"/>
    <w:rsid w:val="00B1314A"/>
    <w:pPr>
      <w:spacing w:before="100" w:beforeAutospacing="1" w:after="100" w:afterAutospacing="1"/>
    </w:pPr>
  </w:style>
  <w:style w:type="paragraph" w:customStyle="1" w:styleId="ecxementa-corpo">
    <w:name w:val="ecxementa-corpo"/>
    <w:basedOn w:val="Normal"/>
    <w:rsid w:val="00B1314A"/>
    <w:pPr>
      <w:spacing w:before="100" w:beforeAutospacing="1" w:after="100" w:afterAutospacing="1"/>
    </w:pPr>
  </w:style>
  <w:style w:type="paragraph" w:customStyle="1" w:styleId="ecxmsobodytext">
    <w:name w:val="ecxmsobodytext"/>
    <w:basedOn w:val="Normal"/>
    <w:rsid w:val="00423AD0"/>
    <w:pPr>
      <w:spacing w:before="100" w:beforeAutospacing="1" w:after="100" w:afterAutospacing="1"/>
    </w:pPr>
  </w:style>
  <w:style w:type="paragraph" w:customStyle="1" w:styleId="ecxmsonormal">
    <w:name w:val="ecxmsonormal"/>
    <w:basedOn w:val="Normal"/>
    <w:rsid w:val="00423AD0"/>
    <w:pPr>
      <w:spacing w:before="100" w:beforeAutospacing="1" w:after="100" w:afterAutospacing="1"/>
    </w:pPr>
  </w:style>
  <w:style w:type="character" w:customStyle="1" w:styleId="RodapChar">
    <w:name w:val="Rodapé Char"/>
    <w:link w:val="Rodap"/>
    <w:uiPriority w:val="99"/>
    <w:rsid w:val="00202F68"/>
    <w:rPr>
      <w:sz w:val="24"/>
      <w:szCs w:val="24"/>
    </w:rPr>
  </w:style>
  <w:style w:type="paragraph" w:customStyle="1" w:styleId="Estilo1">
    <w:name w:val="Estilo1"/>
    <w:basedOn w:val="Rodap"/>
    <w:link w:val="Estilo1Char"/>
    <w:qFormat/>
    <w:rsid w:val="00537939"/>
    <w:pPr>
      <w:pBdr>
        <w:top w:val="thinThickSmallGap" w:sz="24" w:space="1" w:color="595959"/>
      </w:pBdr>
    </w:pPr>
    <w:rPr>
      <w:rFonts w:ascii="Palatino Linotype" w:hAnsi="Palatino Linotype"/>
      <w:sz w:val="16"/>
      <w:szCs w:val="16"/>
    </w:rPr>
  </w:style>
  <w:style w:type="paragraph" w:customStyle="1" w:styleId="Estilo2">
    <w:name w:val="Estilo2"/>
    <w:basedOn w:val="Cabealho"/>
    <w:link w:val="Estilo2Char"/>
    <w:autoRedefine/>
    <w:qFormat/>
    <w:rsid w:val="0011637D"/>
    <w:pPr>
      <w:pBdr>
        <w:bottom w:val="double" w:sz="4" w:space="1" w:color="auto"/>
      </w:pBdr>
      <w:tabs>
        <w:tab w:val="clear" w:pos="4252"/>
        <w:tab w:val="center" w:pos="3686"/>
      </w:tabs>
    </w:pPr>
    <w:rPr>
      <w:szCs w:val="22"/>
    </w:rPr>
  </w:style>
  <w:style w:type="character" w:customStyle="1" w:styleId="Estilo1Char">
    <w:name w:val="Estilo1 Char"/>
    <w:link w:val="Estilo1"/>
    <w:rsid w:val="00537939"/>
    <w:rPr>
      <w:rFonts w:ascii="Palatino Linotype" w:hAnsi="Palatino Linotype" w:cs="Arial"/>
      <w:sz w:val="16"/>
      <w:szCs w:val="16"/>
    </w:rPr>
  </w:style>
  <w:style w:type="paragraph" w:styleId="Textodebalo">
    <w:name w:val="Balloon Text"/>
    <w:basedOn w:val="Normal"/>
    <w:link w:val="TextodebaloChar"/>
    <w:rsid w:val="009C5FA0"/>
    <w:rPr>
      <w:rFonts w:ascii="Tahoma" w:hAnsi="Tahoma"/>
      <w:sz w:val="16"/>
      <w:szCs w:val="16"/>
    </w:rPr>
  </w:style>
  <w:style w:type="character" w:customStyle="1" w:styleId="CabealhoChar">
    <w:name w:val="Cabeçalho Char"/>
    <w:link w:val="Cabealho"/>
    <w:rsid w:val="0011637D"/>
    <w:rPr>
      <w:sz w:val="24"/>
      <w:szCs w:val="24"/>
    </w:rPr>
  </w:style>
  <w:style w:type="character" w:customStyle="1" w:styleId="Estilo2Char">
    <w:name w:val="Estilo2 Char"/>
    <w:link w:val="Estilo2"/>
    <w:rsid w:val="0011637D"/>
    <w:rPr>
      <w:sz w:val="24"/>
      <w:szCs w:val="22"/>
    </w:rPr>
  </w:style>
  <w:style w:type="character" w:customStyle="1" w:styleId="TextodebaloChar">
    <w:name w:val="Texto de balão Char"/>
    <w:link w:val="Textodebalo"/>
    <w:rsid w:val="009C5FA0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rsid w:val="000A2EE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0A2EE2"/>
  </w:style>
  <w:style w:type="character" w:customStyle="1" w:styleId="Corpodetexto3Char">
    <w:name w:val="Corpo de texto 3 Char"/>
    <w:link w:val="Corpodetexto3"/>
    <w:rsid w:val="000A2EE2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A46506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A46506"/>
    <w:rPr>
      <w:sz w:val="24"/>
      <w:szCs w:val="24"/>
    </w:rPr>
  </w:style>
  <w:style w:type="paragraph" w:customStyle="1" w:styleId="Estilo3">
    <w:name w:val="Estilo3"/>
    <w:basedOn w:val="Estilo2"/>
    <w:link w:val="Estilo3Char"/>
    <w:qFormat/>
    <w:rsid w:val="006E76A6"/>
    <w:pPr>
      <w:tabs>
        <w:tab w:val="clear" w:pos="3686"/>
        <w:tab w:val="clear" w:pos="8504"/>
        <w:tab w:val="left" w:pos="3285"/>
      </w:tabs>
    </w:pPr>
  </w:style>
  <w:style w:type="paragraph" w:customStyle="1" w:styleId="Estilo4">
    <w:name w:val="Estilo4"/>
    <w:basedOn w:val="Estilo3"/>
    <w:link w:val="Estilo4Char"/>
    <w:qFormat/>
    <w:rsid w:val="006E76A6"/>
    <w:pPr>
      <w:pBdr>
        <w:bottom w:val="thinThickSmallGap" w:sz="24" w:space="1" w:color="595959"/>
      </w:pBdr>
    </w:pPr>
  </w:style>
  <w:style w:type="character" w:customStyle="1" w:styleId="Estilo3Char">
    <w:name w:val="Estilo3 Char"/>
    <w:link w:val="Estilo3"/>
    <w:rsid w:val="006E76A6"/>
    <w:rPr>
      <w:sz w:val="24"/>
      <w:szCs w:val="22"/>
    </w:rPr>
  </w:style>
  <w:style w:type="paragraph" w:customStyle="1" w:styleId="Estilo5">
    <w:name w:val="Estilo5"/>
    <w:basedOn w:val="Estilo2"/>
    <w:link w:val="Estilo5Char"/>
    <w:qFormat/>
    <w:rsid w:val="00220E9E"/>
    <w:pPr>
      <w:pBdr>
        <w:top w:val="double" w:sz="4" w:space="1" w:color="auto"/>
        <w:bottom w:val="none" w:sz="0" w:space="0" w:color="auto"/>
      </w:pBdr>
      <w:tabs>
        <w:tab w:val="clear" w:pos="3686"/>
        <w:tab w:val="clear" w:pos="8504"/>
        <w:tab w:val="left" w:pos="3285"/>
      </w:tabs>
    </w:pPr>
  </w:style>
  <w:style w:type="character" w:customStyle="1" w:styleId="Estilo4Char">
    <w:name w:val="Estilo4 Char"/>
    <w:link w:val="Estilo4"/>
    <w:rsid w:val="006E76A6"/>
    <w:rPr>
      <w:sz w:val="24"/>
      <w:szCs w:val="22"/>
    </w:rPr>
  </w:style>
  <w:style w:type="paragraph" w:customStyle="1" w:styleId="Estilo6">
    <w:name w:val="Estilo6"/>
    <w:basedOn w:val="Estilo1"/>
    <w:link w:val="Estilo6Char"/>
    <w:qFormat/>
    <w:rsid w:val="00220E9E"/>
    <w:pPr>
      <w:jc w:val="center"/>
    </w:pPr>
    <w:rPr>
      <w:color w:val="595959"/>
      <w:sz w:val="17"/>
      <w:szCs w:val="17"/>
    </w:rPr>
  </w:style>
  <w:style w:type="character" w:customStyle="1" w:styleId="Estilo5Char">
    <w:name w:val="Estilo5 Char"/>
    <w:link w:val="Estilo5"/>
    <w:rsid w:val="00220E9E"/>
    <w:rPr>
      <w:sz w:val="24"/>
      <w:szCs w:val="22"/>
    </w:rPr>
  </w:style>
  <w:style w:type="paragraph" w:customStyle="1" w:styleId="Corpodetexto31">
    <w:name w:val="Corpo de texto 31"/>
    <w:basedOn w:val="Normal"/>
    <w:rsid w:val="00A73409"/>
    <w:pPr>
      <w:suppressAutoHyphens/>
      <w:spacing w:after="120"/>
    </w:pPr>
    <w:rPr>
      <w:sz w:val="16"/>
      <w:szCs w:val="16"/>
      <w:lang w:eastAsia="ar-SA"/>
    </w:rPr>
  </w:style>
  <w:style w:type="character" w:customStyle="1" w:styleId="Estilo6Char">
    <w:name w:val="Estilo6 Char"/>
    <w:link w:val="Estilo6"/>
    <w:rsid w:val="00220E9E"/>
    <w:rPr>
      <w:rFonts w:ascii="Palatino Linotype" w:hAnsi="Palatino Linotype" w:cs="Arial"/>
      <w:color w:val="595959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n\OneDrive\Escrit&#243;rio%20Nunes%20&amp;%20Castilhos\3%20-%20Modelos%20Documentos\Procur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B6651-5AD1-427E-9120-FEB26470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</Template>
  <TotalTime>10</TotalTime>
  <Pages>2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OHOFUGI</vt:lpstr>
    </vt:vector>
  </TitlesOfParts>
  <Company>Hewlett-Packard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OHOFUGI</dc:title>
  <dc:subject/>
  <dc:creator>Milena Arendt</dc:creator>
  <cp:keywords>Nunes e Castilhos Advocacia</cp:keywords>
  <cp:lastModifiedBy>Nunes e Castilhos Advocacia</cp:lastModifiedBy>
  <cp:revision>5</cp:revision>
  <cp:lastPrinted>2017-03-10T19:32:00Z</cp:lastPrinted>
  <dcterms:created xsi:type="dcterms:W3CDTF">2024-05-07T12:57:00Z</dcterms:created>
  <dcterms:modified xsi:type="dcterms:W3CDTF">2024-05-07T13:11:00Z</dcterms:modified>
</cp:coreProperties>
</file>